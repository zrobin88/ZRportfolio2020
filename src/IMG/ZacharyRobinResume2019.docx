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48"/>
        <w:gridCol w:w="682"/>
        <w:gridCol w:w="5830"/>
      </w:tblGrid>
      <w:tr w:rsidR="00B93310" w:rsidRPr="005152F2" w14:paraId="6D0BD593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58642806E66E3946999E727F6EDE16E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80CB12F" w14:textId="77777777" w:rsidR="00B93310" w:rsidRPr="005152F2" w:rsidRDefault="00241834" w:rsidP="003856C9">
                <w:pPr>
                  <w:pStyle w:val="Heading1"/>
                </w:pPr>
                <w:r>
                  <w:t>Zachary Robin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848"/>
            </w:tblGrid>
            <w:tr w:rsidR="00441EB9" w:rsidRPr="005152F2" w14:paraId="4372E05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9F6284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BA73FC4" wp14:editId="0A462E7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489479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1649B0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91623B5" w14:textId="77777777" w:rsidR="00441EB9" w:rsidRDefault="00241834" w:rsidP="00441EB9">
                  <w:pPr>
                    <w:pStyle w:val="Heading3"/>
                  </w:pPr>
                  <w:r>
                    <w:t>zrobin88@gmail.com</w:t>
                  </w:r>
                </w:p>
              </w:tc>
            </w:tr>
            <w:tr w:rsidR="00441EB9" w:rsidRPr="005152F2" w14:paraId="3E744BB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B9BAE2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171C3EE" wp14:editId="4476517C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690B76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0A3588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E89342D" w14:textId="77777777" w:rsidR="00441EB9" w:rsidRDefault="00241834" w:rsidP="00441EB9">
                  <w:pPr>
                    <w:pStyle w:val="Heading3"/>
                  </w:pPr>
                  <w:r>
                    <w:t>407-416-9895</w:t>
                  </w:r>
                </w:p>
              </w:tc>
            </w:tr>
            <w:tr w:rsidR="00441EB9" w:rsidRPr="005152F2" w14:paraId="55C39A9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587CCA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20DB97" wp14:editId="2994E5A8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4CAC27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E64C5F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0F0805" w14:textId="77777777" w:rsidR="002505BD" w:rsidRPr="00790FF8" w:rsidRDefault="00E80E20" w:rsidP="002505BD">
                  <w:pPr>
                    <w:rPr>
                      <w:sz w:val="16"/>
                      <w:szCs w:val="16"/>
                    </w:rPr>
                  </w:pPr>
                  <w:hyperlink r:id="rId7" w:history="1">
                    <w:r w:rsidR="002505BD" w:rsidRPr="00790FF8">
                      <w:rPr>
                        <w:rStyle w:val="Hyperlink"/>
                        <w:sz w:val="16"/>
                        <w:szCs w:val="16"/>
                      </w:rPr>
                      <w:t>https://www.linkedin.com/in/zrobin88/</w:t>
                    </w:r>
                  </w:hyperlink>
                </w:p>
                <w:p w14:paraId="77B38E3E" w14:textId="77777777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53A6E639" w14:textId="77777777" w:rsidTr="00B22A9E">
              <w:trPr>
                <w:trHeight w:val="36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B0BDF90" w14:textId="0BC284BE" w:rsidR="00441EB9" w:rsidRDefault="002505BD" w:rsidP="00441EB9">
                  <w:pPr>
                    <w:pStyle w:val="Heading3"/>
                  </w:pPr>
                  <w:r>
                    <w:t xml:space="preserve">Web </w:t>
                  </w:r>
                  <w:r w:rsidR="00CF5AD0">
                    <w:t xml:space="preserve">Develipment </w:t>
                  </w:r>
                  <w:r>
                    <w:t xml:space="preserve">Portfolio: </w:t>
                  </w:r>
                </w:p>
                <w:p w14:paraId="518C65B0" w14:textId="77777777" w:rsidR="002505BD" w:rsidRPr="002505BD" w:rsidRDefault="00E80E20" w:rsidP="002505BD">
                  <w:pPr>
                    <w:rPr>
                      <w:sz w:val="16"/>
                      <w:szCs w:val="16"/>
                    </w:rPr>
                  </w:pPr>
                  <w:hyperlink r:id="rId8" w:history="1">
                    <w:r w:rsidR="002505BD" w:rsidRPr="002505BD">
                      <w:rPr>
                        <w:rStyle w:val="Hyperlink"/>
                        <w:sz w:val="16"/>
                        <w:szCs w:val="16"/>
                      </w:rPr>
                      <w:t>https://zack-robin.herokuapp.com/</w:t>
                    </w:r>
                  </w:hyperlink>
                </w:p>
                <w:p w14:paraId="1225EAA1" w14:textId="77777777" w:rsidR="002505BD" w:rsidRPr="00441EB9" w:rsidRDefault="002505B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463463" w:rsidRPr="005152F2" w14:paraId="0C55ED6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4DAFA57" w14:textId="77777777" w:rsidR="005A7E57" w:rsidRDefault="00E80E2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54CAEAF344BB443BAA67E63911313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FC2A91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03B218A" wp14:editId="07829E3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B6E6C0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9DD5D6E" w14:textId="765A5DA7" w:rsidR="00463463" w:rsidRPr="005152F2" w:rsidRDefault="00CF5AD0" w:rsidP="00463463">
                  <w:r>
                    <w:t xml:space="preserve">Web Development/Design, </w:t>
                  </w:r>
                  <w:r w:rsidR="00241834">
                    <w:t>Audio Engineering, Music Production, Digital Marketing, Entertainment Business</w:t>
                  </w:r>
                </w:p>
              </w:tc>
            </w:tr>
          </w:tbl>
          <w:p w14:paraId="09A6E6C3" w14:textId="77777777" w:rsidR="00B22A9E" w:rsidRDefault="00B22A9E" w:rsidP="00B22A9E">
            <w:pPr>
              <w:pStyle w:val="Heading3"/>
            </w:pPr>
          </w:p>
          <w:p w14:paraId="16FDD511" w14:textId="77777777" w:rsidR="00B22A9E" w:rsidRDefault="00B22A9E" w:rsidP="00B22A9E">
            <w:pPr>
              <w:pStyle w:val="Heading3"/>
            </w:pPr>
          </w:p>
          <w:p w14:paraId="35E52D05" w14:textId="62EF7239" w:rsidR="00B22A9E" w:rsidRDefault="00B22A9E" w:rsidP="00B22A9E">
            <w:pPr>
              <w:pStyle w:val="Heading3"/>
            </w:pPr>
            <w:r>
              <w:t>Technologies</w:t>
            </w:r>
          </w:p>
          <w:p w14:paraId="33FCD6A2" w14:textId="77777777" w:rsidR="00B22A9E" w:rsidRPr="005A7E57" w:rsidRDefault="00B22A9E" w:rsidP="00B22A9E">
            <w:pPr>
              <w:pStyle w:val="GraphicElement"/>
            </w:pPr>
            <w:r>
              <mc:AlternateContent>
                <mc:Choice Requires="wps">
                  <w:drawing>
                    <wp:inline distT="0" distB="0" distL="0" distR="0" wp14:anchorId="1F0E67AD" wp14:editId="06AC0D0D">
                      <wp:extent cx="221615" cy="0"/>
                      <wp:effectExtent l="0" t="0" r="26035" b="19050"/>
                      <wp:docPr id="4" name="Straight Connector 4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BF551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HK466ygEAAOgDAAAOAAAAAAAA&#13;&#10;AAAAAAAAAC4CAABkcnMvZTJvRG9jLnhtbFBLAQItABQABgAIAAAAIQDGUSrG3AAAAAYBAAAPAAAA&#13;&#10;AAAAAAAAAAAAACQEAABkcnMvZG93bnJldi54bWxQSwUGAAAAAAQABADzAAAALQUAAAAA&#13;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82255E" w14:textId="3283CC87" w:rsidR="00B93310" w:rsidRPr="005152F2" w:rsidRDefault="00B22A9E" w:rsidP="00B22A9E">
            <w:r>
              <w:t xml:space="preserve">React.js, HTML, CSS, </w:t>
            </w:r>
            <w:proofErr w:type="spellStart"/>
            <w:r>
              <w:t>Javascript</w:t>
            </w:r>
            <w:proofErr w:type="spellEnd"/>
            <w:r>
              <w:t>, Node.js, Express, Bootstrap, My SQL, Mongo DB, Mongoose</w:t>
            </w:r>
          </w:p>
        </w:tc>
        <w:tc>
          <w:tcPr>
            <w:tcW w:w="723" w:type="dxa"/>
          </w:tcPr>
          <w:p w14:paraId="36E07EE2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1238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  <w:gridCol w:w="6190"/>
            </w:tblGrid>
            <w:tr w:rsidR="002505BD" w14:paraId="62478F1F" w14:textId="77777777" w:rsidTr="002505BD">
              <w:trPr>
                <w:trHeight w:val="4104"/>
              </w:trPr>
              <w:tc>
                <w:tcPr>
                  <w:tcW w:w="6190" w:type="dxa"/>
                </w:tcPr>
                <w:tbl>
                  <w:tblPr>
                    <w:tblW w:w="5000" w:type="pct"/>
                    <w:tblLayout w:type="fixed"/>
                    <w:tblLook w:val="04A0" w:firstRow="1" w:lastRow="0" w:firstColumn="1" w:lastColumn="0" w:noHBand="0" w:noVBand="1"/>
                    <w:tblDescription w:val="Right side layout table"/>
                  </w:tblPr>
                  <w:tblGrid>
                    <w:gridCol w:w="5974"/>
                  </w:tblGrid>
                  <w:tr w:rsidR="002505BD" w14:paraId="2BBB9DD7" w14:textId="77777777" w:rsidTr="00F86DBF">
                    <w:trPr>
                      <w:trHeight w:val="4104"/>
                    </w:trPr>
                    <w:tc>
                      <w:tcPr>
                        <w:tcW w:w="5974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14:paraId="5D7087FB" w14:textId="77777777" w:rsidR="002505BD" w:rsidRPr="005152F2" w:rsidRDefault="00E80E20" w:rsidP="002505BD">
                        <w:pPr>
                          <w:pStyle w:val="Heading2"/>
                        </w:pPr>
                        <w:sdt>
                          <w:sdtPr>
                            <w:alias w:val="Experience:"/>
                            <w:tag w:val="Experience:"/>
                            <w:id w:val="-1328747844"/>
                            <w:placeholder>
                              <w:docPart w:val="69302BB9A6CE064AA6AEA42F8748859D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bookmarkStart w:id="0" w:name="_GoBack"/>
                            <w:r w:rsidR="002505BD" w:rsidRPr="005152F2">
                              <w:t>Experience</w:t>
                            </w:r>
                            <w:bookmarkEnd w:id="0"/>
                          </w:sdtContent>
                        </w:sdt>
                      </w:p>
                      <w:p w14:paraId="411D86E5" w14:textId="77777777" w:rsidR="002505BD" w:rsidRPr="0043426C" w:rsidRDefault="002505BD" w:rsidP="002505BD">
                        <w:pPr>
                          <w:pStyle w:val="Heading4"/>
                        </w:pPr>
                        <w:r>
                          <w:t>Business Owner – ZR productions llc</w:t>
                        </w:r>
                      </w:p>
                      <w:p w14:paraId="24CCC973" w14:textId="77777777" w:rsidR="002505BD" w:rsidRDefault="002505BD" w:rsidP="002505BD">
                        <w:pPr>
                          <w:pStyle w:val="Heading5"/>
                        </w:pPr>
                        <w:r>
                          <w:t>January 2015 – Present</w:t>
                        </w:r>
                      </w:p>
                      <w:p w14:paraId="5F58F47A" w14:textId="77777777" w:rsidR="002505BD" w:rsidRPr="002D015B" w:rsidRDefault="002505BD" w:rsidP="002505BD">
                        <w:r>
                          <w:t>Responsibilities: Freelance Music Production, Website Design, Audio Recording/Mixing/Mastering, Session Music</w:t>
                        </w:r>
                        <w:r w:rsidR="007002FB">
                          <w:t>, Artist Management</w:t>
                        </w:r>
                      </w:p>
                      <w:p w14:paraId="72A7D2E5" w14:textId="77777777" w:rsidR="002505BD" w:rsidRDefault="002505BD" w:rsidP="002505BD">
                        <w:pPr>
                          <w:pStyle w:val="Heading4"/>
                        </w:pPr>
                      </w:p>
                      <w:p w14:paraId="547699E6" w14:textId="77777777" w:rsidR="002505BD" w:rsidRPr="0043426C" w:rsidRDefault="002505BD" w:rsidP="002505BD">
                        <w:pPr>
                          <w:pStyle w:val="Heading4"/>
                        </w:pPr>
                        <w:r>
                          <w:t>intern – Tv4 entertainment</w:t>
                        </w:r>
                      </w:p>
                      <w:p w14:paraId="64FAF30E" w14:textId="77777777" w:rsidR="002505BD" w:rsidRPr="005152F2" w:rsidRDefault="002505BD" w:rsidP="002505BD">
                        <w:pPr>
                          <w:pStyle w:val="Heading5"/>
                        </w:pPr>
                        <w:r>
                          <w:t>September 2018 – November 2018</w:t>
                        </w:r>
                      </w:p>
                      <w:p w14:paraId="0A4B4C83" w14:textId="77777777" w:rsidR="002505BD" w:rsidRDefault="002505BD" w:rsidP="002505BD">
                        <w:r>
                          <w:t xml:space="preserve">Responsibilities: Music Composition, Music Production, Metadata Entry for Streaming Service Programming </w:t>
                        </w:r>
                      </w:p>
                      <w:p w14:paraId="05C2EAB3" w14:textId="77777777" w:rsidR="002505BD" w:rsidRPr="0043426C" w:rsidRDefault="002505BD" w:rsidP="002505BD">
                        <w:pPr>
                          <w:pStyle w:val="Heading4"/>
                        </w:pPr>
                        <w:r>
                          <w:t>Intern – Sirius Iq Mobile</w:t>
                        </w:r>
                      </w:p>
                      <w:p w14:paraId="21B295D8" w14:textId="77777777" w:rsidR="002505BD" w:rsidRDefault="002505BD" w:rsidP="002505BD">
                        <w:pPr>
                          <w:pStyle w:val="Heading5"/>
                        </w:pPr>
                        <w:r>
                          <w:t>January 2018 – July 2018</w:t>
                        </w:r>
                      </w:p>
                      <w:p w14:paraId="5B2B3784" w14:textId="77777777" w:rsidR="002505BD" w:rsidRDefault="002505BD" w:rsidP="002505BD">
                        <w:r>
                          <w:t>Responsibilities: Software Development,</w:t>
                        </w:r>
                        <w:r w:rsidR="00790FF8">
                          <w:t xml:space="preserve"> Website Design,</w:t>
                        </w:r>
                        <w:r>
                          <w:t xml:space="preserve"> Coding in HTML/CSS/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, </w:t>
                        </w:r>
                        <w:r w:rsidR="00DC6451">
                          <w:t xml:space="preserve">Typescript, Microsoft Azure, </w:t>
                        </w:r>
                        <w:r>
                          <w:t>Node.js Development, API programming</w:t>
                        </w:r>
                      </w:p>
                      <w:p w14:paraId="23FD97B3" w14:textId="77777777" w:rsidR="002505BD" w:rsidRPr="0043426C" w:rsidRDefault="002505BD" w:rsidP="002505BD">
                        <w:pPr>
                          <w:pStyle w:val="Heading4"/>
                        </w:pPr>
                        <w:r>
                          <w:t>studio intern – the imagination house studio</w:t>
                        </w:r>
                      </w:p>
                      <w:p w14:paraId="52B17236" w14:textId="77777777" w:rsidR="002505BD" w:rsidRDefault="002505BD" w:rsidP="002505BD">
                        <w:pPr>
                          <w:pStyle w:val="Heading5"/>
                        </w:pPr>
                        <w:r>
                          <w:t>February 2017 – July 2017</w:t>
                        </w:r>
                      </w:p>
                      <w:p w14:paraId="7C7766B1" w14:textId="77777777" w:rsidR="002505BD" w:rsidRPr="002D015B" w:rsidRDefault="002505BD" w:rsidP="002505BD">
                        <w:r>
                          <w:t>Responsibilities: Assistant studio engineer, Mic Setup/Teardown, Pro Tools setup/editing</w:t>
                        </w:r>
                      </w:p>
                      <w:p w14:paraId="0BAB95C8" w14:textId="77777777" w:rsidR="002505BD" w:rsidRPr="0043426C" w:rsidRDefault="002505BD" w:rsidP="002505BD">
                        <w:pPr>
                          <w:pStyle w:val="Heading4"/>
                        </w:pPr>
                        <w:r>
                          <w:t>studio intern – the imagination house studio</w:t>
                        </w:r>
                      </w:p>
                      <w:p w14:paraId="509DC856" w14:textId="77777777" w:rsidR="002505BD" w:rsidRDefault="002505BD" w:rsidP="002505BD">
                        <w:pPr>
                          <w:pStyle w:val="Heading5"/>
                        </w:pPr>
                        <w:r>
                          <w:t>June 2016 – November 2016</w:t>
                        </w:r>
                      </w:p>
                      <w:p w14:paraId="501B6B4D" w14:textId="77777777" w:rsidR="002505BD" w:rsidRPr="002D015B" w:rsidRDefault="002505BD" w:rsidP="002505BD">
                        <w:r>
                          <w:t>Responsibilities: Assistant studio engineer, Mic Setup/Teardown, Pro Tools setup/editing, Video Editing, Sound for Film/TV</w:t>
                        </w:r>
                      </w:p>
                      <w:p w14:paraId="46F03D91" w14:textId="77777777" w:rsidR="002505BD" w:rsidRPr="002D015B" w:rsidRDefault="002505BD" w:rsidP="002505BD"/>
                      <w:p w14:paraId="0976C04A" w14:textId="77777777" w:rsidR="002505BD" w:rsidRDefault="002505BD" w:rsidP="002505BD"/>
                    </w:tc>
                  </w:tr>
                  <w:tr w:rsidR="002505BD" w14:paraId="6A2DC57E" w14:textId="77777777" w:rsidTr="00F86DBF">
                    <w:trPr>
                      <w:trHeight w:val="3672"/>
                    </w:trPr>
                    <w:tc>
                      <w:tcPr>
                        <w:tcW w:w="5974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14:paraId="57A31B78" w14:textId="77777777" w:rsidR="002505BD" w:rsidRPr="005152F2" w:rsidRDefault="00E80E20" w:rsidP="002505BD">
                        <w:pPr>
                          <w:pStyle w:val="Heading2"/>
                        </w:pPr>
                        <w:sdt>
                          <w:sdtPr>
                            <w:alias w:val="Education:"/>
                            <w:tag w:val="Education:"/>
                            <w:id w:val="-1716811232"/>
                            <w:placeholder>
                              <w:docPart w:val="14C25554C68B8C48855C5C229EA85C7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2505BD" w:rsidRPr="005152F2">
                              <w:t>Education</w:t>
                            </w:r>
                          </w:sdtContent>
                        </w:sdt>
                      </w:p>
                      <w:p w14:paraId="2761A6AF" w14:textId="77777777" w:rsidR="002505BD" w:rsidRDefault="00790FF8" w:rsidP="002505BD">
                        <w:pPr>
                          <w:pStyle w:val="Heading4"/>
                        </w:pPr>
                        <w:r>
                          <w:t xml:space="preserve">Masters </w:t>
                        </w:r>
                        <w:r w:rsidR="00DC6451">
                          <w:t>of Science</w:t>
                        </w:r>
                        <w:r>
                          <w:t xml:space="preserve">- </w:t>
                        </w:r>
                        <w:r w:rsidRPr="00790FF8">
                          <w:rPr>
                            <w:b w:val="0"/>
                            <w:i/>
                          </w:rPr>
                          <w:t>entertainment business</w:t>
                        </w:r>
                        <w:r>
                          <w:t xml:space="preserve"> – Full Sail University</w:t>
                        </w:r>
                      </w:p>
                      <w:p w14:paraId="6844441D" w14:textId="77777777" w:rsidR="00790FF8" w:rsidRDefault="00790FF8" w:rsidP="002505BD">
                        <w:pPr>
                          <w:pStyle w:val="Heading4"/>
                          <w:rPr>
                            <w:b w:val="0"/>
                          </w:rPr>
                        </w:pPr>
                        <w:r w:rsidRPr="00790FF8">
                          <w:rPr>
                            <w:b w:val="0"/>
                          </w:rPr>
                          <w:t>Graduation</w:t>
                        </w:r>
                        <w:r>
                          <w:rPr>
                            <w:b w:val="0"/>
                          </w:rPr>
                          <w:t>: September 2018</w:t>
                        </w:r>
                      </w:p>
                      <w:p w14:paraId="1DF603C0" w14:textId="77777777" w:rsidR="00790FF8" w:rsidRPr="00790FF8" w:rsidRDefault="00790FF8" w:rsidP="002505BD">
                        <w:pPr>
                          <w:pStyle w:val="Heading4"/>
                          <w:rPr>
                            <w:b w:val="0"/>
                          </w:rPr>
                        </w:pPr>
                      </w:p>
                      <w:p w14:paraId="01FA8FDB" w14:textId="77777777" w:rsidR="00790FF8" w:rsidRDefault="00790FF8" w:rsidP="00790FF8">
                        <w:pPr>
                          <w:pStyle w:val="Heading4"/>
                        </w:pPr>
                        <w:r>
                          <w:t>Bachelor</w:t>
                        </w:r>
                        <w:r w:rsidR="00DC6451">
                          <w:t xml:space="preserve"> of science</w:t>
                        </w:r>
                        <w:r>
                          <w:t xml:space="preserve">- </w:t>
                        </w:r>
                        <w:r w:rsidRPr="00790FF8">
                          <w:rPr>
                            <w:b w:val="0"/>
                            <w:i/>
                          </w:rPr>
                          <w:t>Recording arts</w:t>
                        </w:r>
                        <w:r>
                          <w:t xml:space="preserve"> – Full Sail University</w:t>
                        </w:r>
                      </w:p>
                      <w:p w14:paraId="046D7365" w14:textId="77777777" w:rsidR="00790FF8" w:rsidRPr="00790FF8" w:rsidRDefault="00790FF8" w:rsidP="00790FF8">
                        <w:pPr>
                          <w:pStyle w:val="Heading4"/>
                          <w:rPr>
                            <w:b w:val="0"/>
                          </w:rPr>
                        </w:pPr>
                        <w:r w:rsidRPr="00790FF8">
                          <w:rPr>
                            <w:b w:val="0"/>
                          </w:rPr>
                          <w:t>graduation: August 2017</w:t>
                        </w:r>
                      </w:p>
                      <w:p w14:paraId="75F08AF5" w14:textId="77777777" w:rsidR="00790FF8" w:rsidRDefault="00790FF8" w:rsidP="00790FF8">
                        <w:pPr>
                          <w:pStyle w:val="Heading4"/>
                          <w:jc w:val="both"/>
                        </w:pPr>
                      </w:p>
                      <w:p w14:paraId="280FE2B7" w14:textId="77777777" w:rsidR="00790FF8" w:rsidRDefault="00790FF8" w:rsidP="00790FF8">
                        <w:pPr>
                          <w:pStyle w:val="Heading4"/>
                        </w:pPr>
                        <w:r>
                          <w:t xml:space="preserve">certificate – </w:t>
                        </w:r>
                        <w:r>
                          <w:rPr>
                            <w:b w:val="0"/>
                            <w:i/>
                          </w:rPr>
                          <w:t xml:space="preserve">Full stack web development </w:t>
                        </w:r>
                        <w:r>
                          <w:t>– university of central florida</w:t>
                        </w:r>
                      </w:p>
                      <w:p w14:paraId="04794BA5" w14:textId="77777777" w:rsidR="00790FF8" w:rsidRDefault="00790FF8" w:rsidP="00790FF8">
                        <w:pPr>
                          <w:pStyle w:val="Heading4"/>
                          <w:rPr>
                            <w:b w:val="0"/>
                          </w:rPr>
                        </w:pPr>
                        <w:r w:rsidRPr="00790FF8">
                          <w:rPr>
                            <w:b w:val="0"/>
                          </w:rPr>
                          <w:t>graduation</w:t>
                        </w:r>
                        <w:r>
                          <w:rPr>
                            <w:b w:val="0"/>
                          </w:rPr>
                          <w:t>: May 2019</w:t>
                        </w:r>
                      </w:p>
                      <w:p w14:paraId="3C579F28" w14:textId="77777777" w:rsidR="00F86DBF" w:rsidRPr="00790FF8" w:rsidRDefault="00F86DBF" w:rsidP="00790FF8">
                        <w:pPr>
                          <w:pStyle w:val="Heading4"/>
                          <w:rPr>
                            <w:b w:val="0"/>
                          </w:rPr>
                        </w:pPr>
                      </w:p>
                      <w:p w14:paraId="08818D70" w14:textId="77777777" w:rsidR="00F86DBF" w:rsidRDefault="00F86DBF" w:rsidP="00F86DBF">
                        <w:pPr>
                          <w:pStyle w:val="Heading4"/>
                        </w:pPr>
                        <w:r>
                          <w:t xml:space="preserve">Scholarship program – </w:t>
                        </w:r>
                        <w:r>
                          <w:rPr>
                            <w:b w:val="0"/>
                            <w:i/>
                          </w:rPr>
                          <w:t xml:space="preserve">Guitar </w:t>
                        </w:r>
                        <w:r>
                          <w:t>– Berklee College of music</w:t>
                        </w:r>
                      </w:p>
                      <w:p w14:paraId="6D1BB53C" w14:textId="77777777" w:rsidR="00F86DBF" w:rsidRPr="00790FF8" w:rsidRDefault="00F86DBF" w:rsidP="00F86DBF">
                        <w:pPr>
                          <w:pStyle w:val="Heading4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>2012</w:t>
                        </w:r>
                      </w:p>
                      <w:p w14:paraId="5B04BDCD" w14:textId="77777777" w:rsidR="00790FF8" w:rsidRDefault="00790FF8" w:rsidP="00790FF8">
                        <w:pPr>
                          <w:pStyle w:val="Heading4"/>
                          <w:jc w:val="both"/>
                          <w:rPr>
                            <w:b w:val="0"/>
                          </w:rPr>
                        </w:pPr>
                      </w:p>
                      <w:p w14:paraId="5FF236D0" w14:textId="77777777" w:rsidR="00F86DBF" w:rsidRPr="00790FF8" w:rsidRDefault="00F86DBF" w:rsidP="00790FF8">
                        <w:pPr>
                          <w:pStyle w:val="Heading4"/>
                          <w:jc w:val="both"/>
                          <w:rPr>
                            <w:b w:val="0"/>
                          </w:rPr>
                        </w:pPr>
                      </w:p>
                    </w:tc>
                  </w:tr>
                  <w:tr w:rsidR="00F86DBF" w14:paraId="514C17FF" w14:textId="77777777" w:rsidTr="00F86DBF">
                    <w:trPr>
                      <w:trHeight w:val="3672"/>
                    </w:trPr>
                    <w:tc>
                      <w:tcPr>
                        <w:tcW w:w="5974" w:type="dxa"/>
                        <w:tcMar>
                          <w:left w:w="115" w:type="dxa"/>
                          <w:bottom w:w="374" w:type="dxa"/>
                          <w:right w:w="115" w:type="dxa"/>
                        </w:tcMar>
                      </w:tcPr>
                      <w:p w14:paraId="78FE5D3E" w14:textId="77777777" w:rsidR="00F86DBF" w:rsidRDefault="00F86DBF" w:rsidP="002505BD">
                        <w:pPr>
                          <w:pStyle w:val="Heading2"/>
                        </w:pPr>
                      </w:p>
                    </w:tc>
                  </w:tr>
                </w:tbl>
                <w:p w14:paraId="6F4170DE" w14:textId="77777777" w:rsidR="002505BD" w:rsidRPr="005152F2" w:rsidRDefault="002505BD" w:rsidP="002505BD"/>
              </w:tc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C93EFAE" w14:textId="77777777" w:rsidR="002505BD" w:rsidRPr="005152F2" w:rsidRDefault="00E80E20" w:rsidP="002505BD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991BA2B0FC8FC4FA34066FA354A85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05BD" w:rsidRPr="005152F2">
                        <w:t>Experience</w:t>
                      </w:r>
                    </w:sdtContent>
                  </w:sdt>
                </w:p>
                <w:p w14:paraId="125EC9F2" w14:textId="77777777" w:rsidR="002505BD" w:rsidRPr="0043426C" w:rsidRDefault="002505BD" w:rsidP="002505BD">
                  <w:pPr>
                    <w:pStyle w:val="Heading4"/>
                  </w:pPr>
                  <w:r>
                    <w:t>Business Owner – ZR productions llc</w:t>
                  </w:r>
                </w:p>
                <w:p w14:paraId="5975F352" w14:textId="77777777" w:rsidR="002505BD" w:rsidRDefault="002505BD" w:rsidP="002505BD">
                  <w:pPr>
                    <w:pStyle w:val="Heading5"/>
                  </w:pPr>
                  <w:r>
                    <w:t>January 2015 – Present</w:t>
                  </w:r>
                </w:p>
                <w:p w14:paraId="1D0489A7" w14:textId="77777777" w:rsidR="002505BD" w:rsidRPr="002D015B" w:rsidRDefault="002505BD" w:rsidP="002505BD">
                  <w:r>
                    <w:t>Responsibilities: Freelance Music Production, Website Design, Audio Recording/Mixing/Mastering, Session Music</w:t>
                  </w:r>
                </w:p>
                <w:p w14:paraId="52217E9E" w14:textId="77777777" w:rsidR="002505BD" w:rsidRDefault="002505BD" w:rsidP="002505BD">
                  <w:pPr>
                    <w:pStyle w:val="Heading4"/>
                  </w:pPr>
                </w:p>
                <w:p w14:paraId="6A036104" w14:textId="77777777" w:rsidR="002505BD" w:rsidRPr="0043426C" w:rsidRDefault="002505BD" w:rsidP="002505BD">
                  <w:pPr>
                    <w:pStyle w:val="Heading4"/>
                  </w:pPr>
                  <w:r>
                    <w:t>Audio Engineer – United Methodist Church orlando</w:t>
                  </w:r>
                </w:p>
                <w:p w14:paraId="1EADCCB1" w14:textId="77777777" w:rsidR="002505BD" w:rsidRDefault="002505BD" w:rsidP="002505BD">
                  <w:pPr>
                    <w:pStyle w:val="Heading5"/>
                  </w:pPr>
                  <w:r>
                    <w:t>June 2019 – Present</w:t>
                  </w:r>
                </w:p>
                <w:p w14:paraId="0C926DE8" w14:textId="77777777" w:rsidR="002505BD" w:rsidRPr="002D015B" w:rsidRDefault="002505BD" w:rsidP="002505BD">
                  <w:r>
                    <w:t>Responsibilities: Audio mixing, mic setup, operation of audio and lighting consoles and equipment troubleshooting</w:t>
                  </w:r>
                </w:p>
                <w:p w14:paraId="688F1B52" w14:textId="77777777" w:rsidR="002505BD" w:rsidRPr="0043426C" w:rsidRDefault="002505BD" w:rsidP="002505BD">
                  <w:pPr>
                    <w:pStyle w:val="Heading4"/>
                  </w:pPr>
                  <w:r>
                    <w:t>intern – Tv4 entertainment</w:t>
                  </w:r>
                </w:p>
                <w:p w14:paraId="551801EA" w14:textId="77777777" w:rsidR="002505BD" w:rsidRPr="005152F2" w:rsidRDefault="002505BD" w:rsidP="002505BD">
                  <w:pPr>
                    <w:pStyle w:val="Heading5"/>
                  </w:pPr>
                  <w:r>
                    <w:t>September 2018 – November 2018</w:t>
                  </w:r>
                </w:p>
                <w:p w14:paraId="150E41C8" w14:textId="77777777" w:rsidR="002505BD" w:rsidRDefault="002505BD" w:rsidP="002505BD">
                  <w:r>
                    <w:t xml:space="preserve">Responsibilities: Music Composition, Music Production, Metadata Entry for Streaming Service Programming </w:t>
                  </w:r>
                </w:p>
                <w:p w14:paraId="5EFE4BFA" w14:textId="77777777" w:rsidR="002505BD" w:rsidRPr="0043426C" w:rsidRDefault="002505BD" w:rsidP="002505BD">
                  <w:pPr>
                    <w:pStyle w:val="Heading4"/>
                  </w:pPr>
                  <w:r>
                    <w:t>Intern – Sirius Iq Mobile</w:t>
                  </w:r>
                </w:p>
                <w:p w14:paraId="5CB5AA1C" w14:textId="77777777" w:rsidR="002505BD" w:rsidRDefault="002505BD" w:rsidP="002505BD">
                  <w:pPr>
                    <w:pStyle w:val="Heading5"/>
                  </w:pPr>
                  <w:r>
                    <w:t>January 2018 – July 2018</w:t>
                  </w:r>
                </w:p>
                <w:p w14:paraId="404BCA6A" w14:textId="77777777" w:rsidR="002505BD" w:rsidRDefault="002505BD" w:rsidP="002505BD">
                  <w:r>
                    <w:t>Responsibilities: Software Development, Coding in HTML/CSS/</w:t>
                  </w:r>
                  <w:proofErr w:type="spellStart"/>
                  <w:r>
                    <w:t>Javascript</w:t>
                  </w:r>
                  <w:proofErr w:type="spellEnd"/>
                  <w:r>
                    <w:t>, Node.js Development, API programming</w:t>
                  </w:r>
                </w:p>
                <w:p w14:paraId="36A120F8" w14:textId="77777777" w:rsidR="002505BD" w:rsidRPr="0043426C" w:rsidRDefault="002505BD" w:rsidP="002505BD">
                  <w:pPr>
                    <w:pStyle w:val="Heading4"/>
                  </w:pPr>
                  <w:r>
                    <w:t>studio intern – the imagination house studio</w:t>
                  </w:r>
                </w:p>
                <w:p w14:paraId="5E7AA97A" w14:textId="77777777" w:rsidR="002505BD" w:rsidRDefault="002505BD" w:rsidP="002505BD">
                  <w:pPr>
                    <w:pStyle w:val="Heading5"/>
                  </w:pPr>
                  <w:r>
                    <w:t>February 2017 – July 2017</w:t>
                  </w:r>
                </w:p>
                <w:p w14:paraId="22C48FEE" w14:textId="77777777" w:rsidR="002505BD" w:rsidRPr="002D015B" w:rsidRDefault="002505BD" w:rsidP="002505BD">
                  <w:r>
                    <w:t xml:space="preserve">Responsibilities: Assistant studio engineer, Mic Setup/Teardown, Pro Tools setup/editing, Acted as </w:t>
                  </w:r>
                  <w:proofErr w:type="spellStart"/>
                  <w:r>
                    <w:t>Liason</w:t>
                  </w:r>
                  <w:proofErr w:type="spellEnd"/>
                  <w:r>
                    <w:t xml:space="preserve"> </w:t>
                  </w:r>
                </w:p>
                <w:p w14:paraId="69D2526F" w14:textId="77777777" w:rsidR="002505BD" w:rsidRPr="002D015B" w:rsidRDefault="002505BD" w:rsidP="002505BD"/>
                <w:p w14:paraId="44B15646" w14:textId="77777777" w:rsidR="002505BD" w:rsidRDefault="002505BD" w:rsidP="002505BD"/>
              </w:tc>
            </w:tr>
            <w:tr w:rsidR="002505BD" w14:paraId="0D986F86" w14:textId="77777777" w:rsidTr="002505BD">
              <w:trPr>
                <w:trHeight w:val="3672"/>
              </w:trPr>
              <w:tc>
                <w:tcPr>
                  <w:tcW w:w="6190" w:type="dxa"/>
                </w:tcPr>
                <w:p w14:paraId="6E4A9457" w14:textId="77777777" w:rsidR="002505BD" w:rsidRDefault="002505BD" w:rsidP="00DE7C96">
                  <w:pPr>
                    <w:pStyle w:val="Heading2"/>
                    <w:jc w:val="both"/>
                  </w:pPr>
                </w:p>
              </w:tc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29C604" w14:textId="77777777" w:rsidR="002505BD" w:rsidRPr="005152F2" w:rsidRDefault="00E80E20" w:rsidP="002505BD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CD63C1108DB0A409E19EBBA14B721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05BD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3345CEBEE4B1E94195E944C70671F5B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39E5D65" w14:textId="77777777" w:rsidR="002505BD" w:rsidRPr="0043426C" w:rsidRDefault="002505BD" w:rsidP="002505BD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E178CDC82BAE3A48B3D9E7D041C3979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D71D2A4" w14:textId="77777777" w:rsidR="002505BD" w:rsidRPr="005152F2" w:rsidRDefault="002505BD" w:rsidP="002505BD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22AACD73" w14:textId="77777777" w:rsidR="002505BD" w:rsidRDefault="00E80E20" w:rsidP="002505BD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BC9F425AC7642C45A12F99E51EC361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05BD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2505BD" w14:paraId="4F452D8E" w14:textId="77777777" w:rsidTr="002505BD">
              <w:tc>
                <w:tcPr>
                  <w:tcW w:w="6190" w:type="dxa"/>
                </w:tcPr>
                <w:p w14:paraId="2BFB2ABE" w14:textId="77777777" w:rsidR="002505BD" w:rsidRDefault="002505BD" w:rsidP="002505BD">
                  <w:pPr>
                    <w:pStyle w:val="Heading2"/>
                  </w:pPr>
                </w:p>
              </w:tc>
              <w:tc>
                <w:tcPr>
                  <w:tcW w:w="6190" w:type="dxa"/>
                </w:tcPr>
                <w:p w14:paraId="5DA3844D" w14:textId="77777777" w:rsidR="002505BD" w:rsidRPr="005152F2" w:rsidRDefault="00E80E20" w:rsidP="002505BD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B8BD297C57CCE4C89CC42C5774C62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05BD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568A7FDD5BD5D0499DD38A96772245E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5177089" w14:textId="77777777" w:rsidR="002505BD" w:rsidRDefault="002505BD" w:rsidP="002505BD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2BF18F1B" w14:textId="77777777" w:rsidR="008F6337" w:rsidRPr="005152F2" w:rsidRDefault="008F6337" w:rsidP="003856C9"/>
        </w:tc>
      </w:tr>
    </w:tbl>
    <w:p w14:paraId="7A0D4F47" w14:textId="77777777" w:rsidR="00E941EF" w:rsidRDefault="00E941EF" w:rsidP="0019561F">
      <w:pPr>
        <w:pStyle w:val="NoSpacing"/>
      </w:pPr>
    </w:p>
    <w:sectPr w:rsidR="00E941EF" w:rsidSect="00DE7C9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253A" w14:textId="77777777" w:rsidR="00E80E20" w:rsidRDefault="00E80E20" w:rsidP="003856C9">
      <w:pPr>
        <w:spacing w:after="0" w:line="240" w:lineRule="auto"/>
      </w:pPr>
      <w:r>
        <w:separator/>
      </w:r>
    </w:p>
  </w:endnote>
  <w:endnote w:type="continuationSeparator" w:id="0">
    <w:p w14:paraId="6325F9B0" w14:textId="77777777" w:rsidR="00E80E20" w:rsidRDefault="00E80E2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A8F9C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C79F777" wp14:editId="6E17987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A830B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CF8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26BFF1D" wp14:editId="6426F1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0BCB4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0AEC" w14:textId="77777777" w:rsidR="00E80E20" w:rsidRDefault="00E80E20" w:rsidP="003856C9">
      <w:pPr>
        <w:spacing w:after="0" w:line="240" w:lineRule="auto"/>
      </w:pPr>
      <w:r>
        <w:separator/>
      </w:r>
    </w:p>
  </w:footnote>
  <w:footnote w:type="continuationSeparator" w:id="0">
    <w:p w14:paraId="15C335C8" w14:textId="77777777" w:rsidR="00E80E20" w:rsidRDefault="00E80E2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567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3C648DA" wp14:editId="58E5A1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9326A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D28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A405650" wp14:editId="313BE92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03F91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210D"/>
    <w:multiLevelType w:val="hybridMultilevel"/>
    <w:tmpl w:val="FAF04CDC"/>
    <w:lvl w:ilvl="0" w:tplc="92E85004">
      <w:start w:val="40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34"/>
    <w:rsid w:val="00052BE1"/>
    <w:rsid w:val="0007412A"/>
    <w:rsid w:val="000F697D"/>
    <w:rsid w:val="0010199E"/>
    <w:rsid w:val="001765FE"/>
    <w:rsid w:val="0019561F"/>
    <w:rsid w:val="001B32D2"/>
    <w:rsid w:val="00241834"/>
    <w:rsid w:val="002505BD"/>
    <w:rsid w:val="00293B83"/>
    <w:rsid w:val="002A3621"/>
    <w:rsid w:val="002B3890"/>
    <w:rsid w:val="002B7747"/>
    <w:rsid w:val="002C77B9"/>
    <w:rsid w:val="002D015B"/>
    <w:rsid w:val="002F485A"/>
    <w:rsid w:val="003053D9"/>
    <w:rsid w:val="0034335E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002FB"/>
    <w:rsid w:val="00743379"/>
    <w:rsid w:val="007803B7"/>
    <w:rsid w:val="00790FF8"/>
    <w:rsid w:val="007B2F5C"/>
    <w:rsid w:val="007C5F05"/>
    <w:rsid w:val="007F1AF5"/>
    <w:rsid w:val="00832043"/>
    <w:rsid w:val="00832F81"/>
    <w:rsid w:val="008C7CA2"/>
    <w:rsid w:val="008F6337"/>
    <w:rsid w:val="009E6155"/>
    <w:rsid w:val="00A42F91"/>
    <w:rsid w:val="00A936BF"/>
    <w:rsid w:val="00AF1258"/>
    <w:rsid w:val="00B01E52"/>
    <w:rsid w:val="00B22A9E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CF5AD0"/>
    <w:rsid w:val="00D11C4D"/>
    <w:rsid w:val="00D5067A"/>
    <w:rsid w:val="00DC6451"/>
    <w:rsid w:val="00DC79BB"/>
    <w:rsid w:val="00DE7C96"/>
    <w:rsid w:val="00E34D58"/>
    <w:rsid w:val="00E80E20"/>
    <w:rsid w:val="00E941EF"/>
    <w:rsid w:val="00EB1C1B"/>
    <w:rsid w:val="00EB553C"/>
    <w:rsid w:val="00F56435"/>
    <w:rsid w:val="00F86DBF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F00CC"/>
  <w15:chartTrackingRefBased/>
  <w15:docId w15:val="{EFE17E67-47DF-7E42-936C-5CF9F7B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2D0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0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k-robin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robin88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acharyrobin/Library/Containers/com.microsoft.Word/Data/Library/Application%20Support/Microsoft/Office/16.0/DTS/Search/%7bE2083D91-A4FB-574E-97C9-9390C425D61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642806E66E3946999E727F6EDE1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EA1FB-0324-D44F-8540-E074FC0BC1A0}"/>
      </w:docPartPr>
      <w:docPartBody>
        <w:p w:rsidR="002761E5" w:rsidRDefault="005F1ABB">
          <w:pPr>
            <w:pStyle w:val="58642806E66E3946999E727F6EDE16E4"/>
          </w:pPr>
          <w:r w:rsidRPr="005152F2">
            <w:t>Your Name</w:t>
          </w:r>
        </w:p>
      </w:docPartBody>
    </w:docPart>
    <w:docPart>
      <w:docPartPr>
        <w:name w:val="954CAEAF344BB443BAA67E6391131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5027-B1DA-DC42-8A9F-F9746A856BD6}"/>
      </w:docPartPr>
      <w:docPartBody>
        <w:p w:rsidR="002761E5" w:rsidRDefault="005F1ABB">
          <w:pPr>
            <w:pStyle w:val="954CAEAF344BB443BAA67E639113134E"/>
          </w:pPr>
          <w:r>
            <w:t>Skills</w:t>
          </w:r>
        </w:p>
      </w:docPartBody>
    </w:docPart>
    <w:docPart>
      <w:docPartPr>
        <w:name w:val="69302BB9A6CE064AA6AEA42F8748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668AF-F3C9-A74D-BA40-F98A1BB79CBA}"/>
      </w:docPartPr>
      <w:docPartBody>
        <w:p w:rsidR="002761E5" w:rsidRDefault="003B424F" w:rsidP="003B424F">
          <w:pPr>
            <w:pStyle w:val="69302BB9A6CE064AA6AEA42F8748859D"/>
          </w:pPr>
          <w:r w:rsidRPr="005152F2">
            <w:t>Experience</w:t>
          </w:r>
        </w:p>
      </w:docPartBody>
    </w:docPart>
    <w:docPart>
      <w:docPartPr>
        <w:name w:val="14C25554C68B8C48855C5C229EA8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FEE37-67EC-EC47-8555-31FCDFD45814}"/>
      </w:docPartPr>
      <w:docPartBody>
        <w:p w:rsidR="002761E5" w:rsidRDefault="003B424F" w:rsidP="003B424F">
          <w:pPr>
            <w:pStyle w:val="14C25554C68B8C48855C5C229EA85C7C"/>
          </w:pPr>
          <w:r w:rsidRPr="005152F2">
            <w:t>Education</w:t>
          </w:r>
        </w:p>
      </w:docPartBody>
    </w:docPart>
    <w:docPart>
      <w:docPartPr>
        <w:name w:val="8991BA2B0FC8FC4FA34066FA354A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92BD-3E33-7E4D-AAF8-373DD4E0C6CC}"/>
      </w:docPartPr>
      <w:docPartBody>
        <w:p w:rsidR="002761E5" w:rsidRDefault="003B424F" w:rsidP="003B424F">
          <w:pPr>
            <w:pStyle w:val="8991BA2B0FC8FC4FA34066FA354A859B"/>
          </w:pPr>
          <w:r w:rsidRPr="005152F2">
            <w:t>Experience</w:t>
          </w:r>
        </w:p>
      </w:docPartBody>
    </w:docPart>
    <w:docPart>
      <w:docPartPr>
        <w:name w:val="ACD63C1108DB0A409E19EBBA14B7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49EF-13CE-B74C-97AF-90CF876E2370}"/>
      </w:docPartPr>
      <w:docPartBody>
        <w:p w:rsidR="002761E5" w:rsidRDefault="003B424F" w:rsidP="003B424F">
          <w:pPr>
            <w:pStyle w:val="ACD63C1108DB0A409E19EBBA14B721FC"/>
          </w:pPr>
          <w:r w:rsidRPr="005152F2">
            <w:t>Education</w:t>
          </w:r>
        </w:p>
      </w:docPartBody>
    </w:docPart>
    <w:docPart>
      <w:docPartPr>
        <w:name w:val="3345CEBEE4B1E94195E944C70671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FEE4-F755-534C-8662-3F3B1B131C89}"/>
      </w:docPartPr>
      <w:docPartBody>
        <w:p w:rsidR="002761E5" w:rsidRDefault="003B424F" w:rsidP="003B424F">
          <w:pPr>
            <w:pStyle w:val="3345CEBEE4B1E94195E944C70671F5BB"/>
          </w:pPr>
          <w:r w:rsidRPr="0043426C">
            <w:t>Degree / Date Earned</w:t>
          </w:r>
        </w:p>
      </w:docPartBody>
    </w:docPart>
    <w:docPart>
      <w:docPartPr>
        <w:name w:val="E178CDC82BAE3A48B3D9E7D041C39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17B77-BA60-CA47-A4E5-2DA4A87CA413}"/>
      </w:docPartPr>
      <w:docPartBody>
        <w:p w:rsidR="002761E5" w:rsidRDefault="003B424F" w:rsidP="003B424F">
          <w:pPr>
            <w:pStyle w:val="E178CDC82BAE3A48B3D9E7D041C3979F"/>
          </w:pPr>
          <w:r w:rsidRPr="005152F2">
            <w:t>School</w:t>
          </w:r>
        </w:p>
      </w:docPartBody>
    </w:docPart>
    <w:docPart>
      <w:docPartPr>
        <w:name w:val="BC9F425AC7642C45A12F99E51EC3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C72C-CA4F-264F-8632-74972DC26378}"/>
      </w:docPartPr>
      <w:docPartBody>
        <w:p w:rsidR="002761E5" w:rsidRDefault="003B424F" w:rsidP="003B424F">
          <w:pPr>
            <w:pStyle w:val="BC9F425AC7642C45A12F99E51EC3611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B8BD297C57CCE4C89CC42C5774C6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9BC05-8290-5A48-8FA8-4C30C4053F68}"/>
      </w:docPartPr>
      <w:docPartBody>
        <w:p w:rsidR="002761E5" w:rsidRDefault="003B424F" w:rsidP="003B424F">
          <w:pPr>
            <w:pStyle w:val="BB8BD297C57CCE4C89CC42C5774C629C"/>
          </w:pPr>
          <w:r w:rsidRPr="005152F2">
            <w:t>Volunteer Experience or Leadership</w:t>
          </w:r>
        </w:p>
      </w:docPartBody>
    </w:docPart>
    <w:docPart>
      <w:docPartPr>
        <w:name w:val="568A7FDD5BD5D0499DD38A9677224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AE341-5D29-FD40-ABF5-28743102A9FE}"/>
      </w:docPartPr>
      <w:docPartBody>
        <w:p w:rsidR="002761E5" w:rsidRDefault="003B424F" w:rsidP="003B424F">
          <w:pPr>
            <w:pStyle w:val="568A7FDD5BD5D0499DD38A96772245EB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F"/>
    <w:rsid w:val="00097F69"/>
    <w:rsid w:val="00220216"/>
    <w:rsid w:val="002761E5"/>
    <w:rsid w:val="003447C3"/>
    <w:rsid w:val="003B424F"/>
    <w:rsid w:val="005F1ABB"/>
    <w:rsid w:val="00B96CFE"/>
    <w:rsid w:val="00CF3073"/>
    <w:rsid w:val="00E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42806E66E3946999E727F6EDE16E4">
    <w:name w:val="58642806E66E3946999E727F6EDE16E4"/>
  </w:style>
  <w:style w:type="paragraph" w:customStyle="1" w:styleId="8D991FFEEAC7BE49BE6DCD2AA4E8686B">
    <w:name w:val="8D991FFEEAC7BE49BE6DCD2AA4E8686B"/>
  </w:style>
  <w:style w:type="paragraph" w:customStyle="1" w:styleId="4C5E04BF28AE3B4CA124825369BA260C">
    <w:name w:val="4C5E04BF28AE3B4CA124825369BA260C"/>
  </w:style>
  <w:style w:type="paragraph" w:customStyle="1" w:styleId="F4CC0123DAAFF340A41F9AE09F4731B4">
    <w:name w:val="F4CC0123DAAFF340A41F9AE09F4731B4"/>
  </w:style>
  <w:style w:type="paragraph" w:customStyle="1" w:styleId="9E4CFDD1D1510B42A97A9E091B3F9682">
    <w:name w:val="9E4CFDD1D1510B42A97A9E091B3F9682"/>
  </w:style>
  <w:style w:type="paragraph" w:customStyle="1" w:styleId="0A94B06BC0877B44A11195AD7FA4DB24">
    <w:name w:val="0A94B06BC0877B44A11195AD7FA4DB24"/>
  </w:style>
  <w:style w:type="paragraph" w:customStyle="1" w:styleId="BBF010A45E4EA64AB04CED9842173D15">
    <w:name w:val="BBF010A45E4EA64AB04CED9842173D15"/>
  </w:style>
  <w:style w:type="paragraph" w:customStyle="1" w:styleId="954CAEAF344BB443BAA67E639113134E">
    <w:name w:val="954CAEAF344BB443BAA67E639113134E"/>
  </w:style>
  <w:style w:type="paragraph" w:customStyle="1" w:styleId="9A90C7F746B1FD44AE00AD1E87B18485">
    <w:name w:val="9A90C7F746B1FD44AE00AD1E87B18485"/>
  </w:style>
  <w:style w:type="paragraph" w:customStyle="1" w:styleId="1C9F069A72DC864BA0E3F12684B2D349">
    <w:name w:val="1C9F069A72DC864BA0E3F12684B2D349"/>
  </w:style>
  <w:style w:type="paragraph" w:customStyle="1" w:styleId="F1341EF15CDEB34DAAC908AC1AE70C60">
    <w:name w:val="F1341EF15CDEB34DAAC908AC1AE70C60"/>
  </w:style>
  <w:style w:type="paragraph" w:customStyle="1" w:styleId="F9FC2F5C188ACB40AB9B07E53D7632A1">
    <w:name w:val="F9FC2F5C188ACB40AB9B07E53D7632A1"/>
  </w:style>
  <w:style w:type="paragraph" w:customStyle="1" w:styleId="E13456CA110D9146BF6CEB988BF915B7">
    <w:name w:val="E13456CA110D9146BF6CEB988BF915B7"/>
  </w:style>
  <w:style w:type="paragraph" w:customStyle="1" w:styleId="CA7CEB656EA46E4FAEA01C2019F6E1D5">
    <w:name w:val="CA7CEB656EA46E4FAEA01C2019F6E1D5"/>
  </w:style>
  <w:style w:type="paragraph" w:customStyle="1" w:styleId="681015505558DE4798F53DD8BFD73502">
    <w:name w:val="681015505558DE4798F53DD8BFD73502"/>
  </w:style>
  <w:style w:type="paragraph" w:customStyle="1" w:styleId="DD45024A07357F4B854914D76060D88D">
    <w:name w:val="DD45024A07357F4B854914D76060D88D"/>
  </w:style>
  <w:style w:type="paragraph" w:customStyle="1" w:styleId="B5127BA745B90642A7FAE156149C20C8">
    <w:name w:val="B5127BA745B90642A7FAE156149C20C8"/>
  </w:style>
  <w:style w:type="paragraph" w:customStyle="1" w:styleId="A17EC0FA78F8444E9CF07353FD85DBEF">
    <w:name w:val="A17EC0FA78F8444E9CF07353FD85DBEF"/>
  </w:style>
  <w:style w:type="paragraph" w:customStyle="1" w:styleId="9CA7A25D3A9F464E82DD75CF47D5387C">
    <w:name w:val="9CA7A25D3A9F464E82DD75CF47D5387C"/>
  </w:style>
  <w:style w:type="paragraph" w:customStyle="1" w:styleId="7B8E52680F7D9345B267720D588E5778">
    <w:name w:val="7B8E52680F7D9345B267720D588E5778"/>
  </w:style>
  <w:style w:type="paragraph" w:customStyle="1" w:styleId="6E9EE44D82B7FB4C8416A435B986DF01">
    <w:name w:val="6E9EE44D82B7FB4C8416A435B986DF01"/>
  </w:style>
  <w:style w:type="paragraph" w:customStyle="1" w:styleId="92B3256EE2024445B340EDF65260F0A8">
    <w:name w:val="92B3256EE2024445B340EDF65260F0A8"/>
  </w:style>
  <w:style w:type="paragraph" w:customStyle="1" w:styleId="584FFD893C620F4EB73D64E1385C758A">
    <w:name w:val="584FFD893C620F4EB73D64E1385C758A"/>
    <w:rsid w:val="003B424F"/>
  </w:style>
  <w:style w:type="paragraph" w:customStyle="1" w:styleId="0EE1625C7D8F434497D7CC48AD8799E9">
    <w:name w:val="0EE1625C7D8F434497D7CC48AD8799E9"/>
    <w:rsid w:val="003B424F"/>
  </w:style>
  <w:style w:type="paragraph" w:customStyle="1" w:styleId="27406D3C51036D479939B0D543DCFB80">
    <w:name w:val="27406D3C51036D479939B0D543DCFB80"/>
    <w:rsid w:val="003B424F"/>
  </w:style>
  <w:style w:type="paragraph" w:customStyle="1" w:styleId="19CD981D9607B7438D918438402D884B">
    <w:name w:val="19CD981D9607B7438D918438402D884B"/>
    <w:rsid w:val="003B424F"/>
  </w:style>
  <w:style w:type="paragraph" w:customStyle="1" w:styleId="EC55107F8FC62245BD7C1E78840C277B">
    <w:name w:val="EC55107F8FC62245BD7C1E78840C277B"/>
    <w:rsid w:val="003B424F"/>
  </w:style>
  <w:style w:type="paragraph" w:customStyle="1" w:styleId="52C553F2B2805E46915E4C615E8AB242">
    <w:name w:val="52C553F2B2805E46915E4C615E8AB242"/>
    <w:rsid w:val="003B424F"/>
  </w:style>
  <w:style w:type="paragraph" w:customStyle="1" w:styleId="D92F863FF5CAD44D84774E76A5AF78AA">
    <w:name w:val="D92F863FF5CAD44D84774E76A5AF78AA"/>
    <w:rsid w:val="003B424F"/>
  </w:style>
  <w:style w:type="paragraph" w:customStyle="1" w:styleId="69302BB9A6CE064AA6AEA42F8748859D">
    <w:name w:val="69302BB9A6CE064AA6AEA42F8748859D"/>
    <w:rsid w:val="003B424F"/>
  </w:style>
  <w:style w:type="paragraph" w:customStyle="1" w:styleId="14C25554C68B8C48855C5C229EA85C7C">
    <w:name w:val="14C25554C68B8C48855C5C229EA85C7C"/>
    <w:rsid w:val="003B424F"/>
  </w:style>
  <w:style w:type="paragraph" w:customStyle="1" w:styleId="C46ED8E68EAB9541828EEEB0CC9DC1F1">
    <w:name w:val="C46ED8E68EAB9541828EEEB0CC9DC1F1"/>
    <w:rsid w:val="003B424F"/>
  </w:style>
  <w:style w:type="paragraph" w:customStyle="1" w:styleId="98F849BDB2286B43A7EB1C31D44743F9">
    <w:name w:val="98F849BDB2286B43A7EB1C31D44743F9"/>
    <w:rsid w:val="003B424F"/>
  </w:style>
  <w:style w:type="paragraph" w:customStyle="1" w:styleId="A1E2D66EDD5BA8489509CE56E622EE9B">
    <w:name w:val="A1E2D66EDD5BA8489509CE56E622EE9B"/>
    <w:rsid w:val="003B424F"/>
  </w:style>
  <w:style w:type="paragraph" w:customStyle="1" w:styleId="FB0D4A3E6672044EA3886D6C9B2C0EF3">
    <w:name w:val="FB0D4A3E6672044EA3886D6C9B2C0EF3"/>
    <w:rsid w:val="003B424F"/>
  </w:style>
  <w:style w:type="paragraph" w:customStyle="1" w:styleId="CE2CE185A8FB2A4D98DE88569E0C829A">
    <w:name w:val="CE2CE185A8FB2A4D98DE88569E0C829A"/>
    <w:rsid w:val="003B424F"/>
  </w:style>
  <w:style w:type="paragraph" w:customStyle="1" w:styleId="8991BA2B0FC8FC4FA34066FA354A859B">
    <w:name w:val="8991BA2B0FC8FC4FA34066FA354A859B"/>
    <w:rsid w:val="003B424F"/>
  </w:style>
  <w:style w:type="paragraph" w:customStyle="1" w:styleId="ACD63C1108DB0A409E19EBBA14B721FC">
    <w:name w:val="ACD63C1108DB0A409E19EBBA14B721FC"/>
    <w:rsid w:val="003B424F"/>
  </w:style>
  <w:style w:type="paragraph" w:customStyle="1" w:styleId="3345CEBEE4B1E94195E944C70671F5BB">
    <w:name w:val="3345CEBEE4B1E94195E944C70671F5BB"/>
    <w:rsid w:val="003B424F"/>
  </w:style>
  <w:style w:type="paragraph" w:customStyle="1" w:styleId="E178CDC82BAE3A48B3D9E7D041C3979F">
    <w:name w:val="E178CDC82BAE3A48B3D9E7D041C3979F"/>
    <w:rsid w:val="003B424F"/>
  </w:style>
  <w:style w:type="paragraph" w:customStyle="1" w:styleId="BC9F425AC7642C45A12F99E51EC3611C">
    <w:name w:val="BC9F425AC7642C45A12F99E51EC3611C"/>
    <w:rsid w:val="003B424F"/>
  </w:style>
  <w:style w:type="paragraph" w:customStyle="1" w:styleId="BB8BD297C57CCE4C89CC42C5774C629C">
    <w:name w:val="BB8BD297C57CCE4C89CC42C5774C629C"/>
    <w:rsid w:val="003B424F"/>
  </w:style>
  <w:style w:type="paragraph" w:customStyle="1" w:styleId="568A7FDD5BD5D0499DD38A96772245EB">
    <w:name w:val="568A7FDD5BD5D0499DD38A96772245EB"/>
    <w:rsid w:val="003B424F"/>
  </w:style>
  <w:style w:type="paragraph" w:customStyle="1" w:styleId="B525F941EF3F6B48875D7456A7704638">
    <w:name w:val="B525F941EF3F6B48875D7456A7704638"/>
    <w:rsid w:val="003B424F"/>
  </w:style>
  <w:style w:type="paragraph" w:customStyle="1" w:styleId="D57AA240E9E0554D8D60DB790F45EDA7">
    <w:name w:val="D57AA240E9E0554D8D60DB790F45EDA7"/>
    <w:rsid w:val="003B424F"/>
  </w:style>
  <w:style w:type="paragraph" w:customStyle="1" w:styleId="1C60E380239EA84A88F2D77A3CB46C39">
    <w:name w:val="1C60E380239EA84A88F2D77A3CB46C39"/>
    <w:rsid w:val="003B424F"/>
  </w:style>
  <w:style w:type="paragraph" w:customStyle="1" w:styleId="832475D14257E048885FE423A8A71AB0">
    <w:name w:val="832475D14257E048885FE423A8A71AB0"/>
    <w:rsid w:val="003B424F"/>
  </w:style>
  <w:style w:type="paragraph" w:customStyle="1" w:styleId="0BD45A0AC59558439215C99166533CB4">
    <w:name w:val="0BD45A0AC59558439215C99166533CB4"/>
    <w:rsid w:val="003B424F"/>
  </w:style>
  <w:style w:type="paragraph" w:customStyle="1" w:styleId="1D7D561609E4EF40AFA9C370615B1220">
    <w:name w:val="1D7D561609E4EF40AFA9C370615B1220"/>
    <w:rsid w:val="003B424F"/>
  </w:style>
  <w:style w:type="paragraph" w:customStyle="1" w:styleId="96D7BDDF9F783F48BFE556838DA0CD22">
    <w:name w:val="96D7BDDF9F783F48BFE556838DA0CD22"/>
    <w:rsid w:val="003B424F"/>
  </w:style>
  <w:style w:type="paragraph" w:customStyle="1" w:styleId="A828CEC3CA97124FABB96263E5318C2E">
    <w:name w:val="A828CEC3CA97124FABB96263E5318C2E"/>
    <w:rsid w:val="003B424F"/>
  </w:style>
  <w:style w:type="paragraph" w:customStyle="1" w:styleId="DC7414FDEFDF82419CFCE4559945B32D">
    <w:name w:val="DC7414FDEFDF82419CFCE4559945B32D"/>
    <w:rsid w:val="003B424F"/>
  </w:style>
  <w:style w:type="paragraph" w:customStyle="1" w:styleId="584320C8C9E20F409599FA2022C318C4">
    <w:name w:val="584320C8C9E20F409599FA2022C318C4"/>
    <w:rsid w:val="003B424F"/>
  </w:style>
  <w:style w:type="paragraph" w:customStyle="1" w:styleId="D5A8B71E799C444B9390726E01E7E9C5">
    <w:name w:val="D5A8B71E799C444B9390726E01E7E9C5"/>
    <w:rsid w:val="003B424F"/>
  </w:style>
  <w:style w:type="paragraph" w:customStyle="1" w:styleId="93CEBB61FD64DF4A800E0520250DF3BB">
    <w:name w:val="93CEBB61FD64DF4A800E0520250DF3BB"/>
    <w:rsid w:val="003B424F"/>
  </w:style>
  <w:style w:type="paragraph" w:customStyle="1" w:styleId="A504DC23A961854CB7BC4D70D1E91BC9">
    <w:name w:val="A504DC23A961854CB7BC4D70D1E91BC9"/>
    <w:rsid w:val="003B424F"/>
  </w:style>
  <w:style w:type="paragraph" w:customStyle="1" w:styleId="ED54040267885042A1470F38C0A87050">
    <w:name w:val="ED54040267885042A1470F38C0A87050"/>
    <w:rsid w:val="003B424F"/>
  </w:style>
  <w:style w:type="paragraph" w:customStyle="1" w:styleId="2ED9091AA70ECE41862DD4F3C871F8CF">
    <w:name w:val="2ED9091AA70ECE41862DD4F3C871F8CF"/>
    <w:rsid w:val="003B424F"/>
  </w:style>
  <w:style w:type="paragraph" w:customStyle="1" w:styleId="ED97D55C74EF5044A9DADD4AD81FF763">
    <w:name w:val="ED97D55C74EF5044A9DADD4AD81FF763"/>
    <w:rsid w:val="003B424F"/>
  </w:style>
  <w:style w:type="paragraph" w:customStyle="1" w:styleId="79A3ACC753772045B14856EC777BC8B2">
    <w:name w:val="79A3ACC753772045B14856EC777BC8B2"/>
    <w:rsid w:val="003B424F"/>
  </w:style>
  <w:style w:type="paragraph" w:customStyle="1" w:styleId="74E82FD5E8DF6647B2579DBDFEC29C7C">
    <w:name w:val="74E82FD5E8DF6647B2579DBDFEC29C7C"/>
    <w:rsid w:val="003B424F"/>
  </w:style>
  <w:style w:type="paragraph" w:customStyle="1" w:styleId="37F31881CB47304AB9A65CD7E8E2C90F">
    <w:name w:val="37F31881CB47304AB9A65CD7E8E2C90F"/>
    <w:rsid w:val="003B424F"/>
  </w:style>
  <w:style w:type="paragraph" w:customStyle="1" w:styleId="485E56A878B9E74DB2EFCD609F719513">
    <w:name w:val="485E56A878B9E74DB2EFCD609F719513"/>
    <w:rsid w:val="003B424F"/>
  </w:style>
  <w:style w:type="paragraph" w:customStyle="1" w:styleId="FECD5C1B12A4704E918E5CBB7E30D577">
    <w:name w:val="FECD5C1B12A4704E918E5CBB7E30D577"/>
    <w:rsid w:val="003B424F"/>
  </w:style>
  <w:style w:type="paragraph" w:customStyle="1" w:styleId="8B89D230425EA249B94E29F729B20465">
    <w:name w:val="8B89D230425EA249B94E29F729B20465"/>
    <w:rsid w:val="00CF3073"/>
  </w:style>
  <w:style w:type="paragraph" w:customStyle="1" w:styleId="D358CC60F74D234395D3624EC53D30EA">
    <w:name w:val="D358CC60F74D234395D3624EC53D30EA"/>
    <w:rsid w:val="003447C3"/>
  </w:style>
  <w:style w:type="paragraph" w:customStyle="1" w:styleId="2703E30D7C49E14889EF8AA533447B21">
    <w:name w:val="2703E30D7C49E14889EF8AA533447B21"/>
    <w:rsid w:val="00344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{E2083D91-A4FB-574E-97C9-9390C425D61E}tf16392740.dotx</Template>
  <TotalTime>37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Robin</dc:creator>
  <cp:keywords/>
  <dc:description/>
  <cp:lastModifiedBy>Zachary Robin</cp:lastModifiedBy>
  <cp:revision>8</cp:revision>
  <cp:lastPrinted>2019-07-15T19:13:00Z</cp:lastPrinted>
  <dcterms:created xsi:type="dcterms:W3CDTF">2019-06-26T19:39:00Z</dcterms:created>
  <dcterms:modified xsi:type="dcterms:W3CDTF">2019-07-15T19:13:00Z</dcterms:modified>
</cp:coreProperties>
</file>